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347F67" w14:textId="77777777" w:rsidR="00276297" w:rsidRDefault="00276297"/>
    <w:p w14:paraId="0A087E9E" w14:textId="63922A18" w:rsidR="00F67824" w:rsidRDefault="005562B3" w:rsidP="005562B3">
      <w:pPr>
        <w:jc w:val="right"/>
      </w:pPr>
      <w:r>
        <w:t xml:space="preserve">Date:    </w:t>
      </w:r>
      <w:r w:rsidR="000B3AC4">
        <w:t>25-02-2021</w:t>
      </w:r>
    </w:p>
    <w:p w14:paraId="02EE31F8" w14:textId="77777777" w:rsidR="00390D0D" w:rsidRPr="005562B3" w:rsidRDefault="00390D0D" w:rsidP="00390D0D">
      <w:pPr>
        <w:spacing w:after="0" w:line="240" w:lineRule="auto"/>
        <w:rPr>
          <w:b/>
        </w:rPr>
      </w:pPr>
      <w:r w:rsidRPr="005562B3">
        <w:rPr>
          <w:b/>
        </w:rPr>
        <w:t>To:</w:t>
      </w:r>
    </w:p>
    <w:p w14:paraId="06FF9DE9" w14:textId="77777777" w:rsidR="00390D0D" w:rsidRPr="00276297" w:rsidRDefault="00390D0D" w:rsidP="00390D0D">
      <w:pPr>
        <w:spacing w:after="0" w:line="240" w:lineRule="auto"/>
        <w:rPr>
          <w:sz w:val="16"/>
        </w:rPr>
      </w:pPr>
    </w:p>
    <w:p w14:paraId="1759AA92" w14:textId="77777777" w:rsidR="00390D0D" w:rsidRPr="005562B3" w:rsidRDefault="00390D0D" w:rsidP="00390D0D">
      <w:pPr>
        <w:spacing w:after="0" w:line="240" w:lineRule="auto"/>
        <w:rPr>
          <w:b/>
        </w:rPr>
      </w:pPr>
      <w:r w:rsidRPr="005562B3">
        <w:rPr>
          <w:b/>
        </w:rPr>
        <w:t xml:space="preserve">The Visa Officer </w:t>
      </w:r>
    </w:p>
    <w:p w14:paraId="65F172FA" w14:textId="77777777" w:rsidR="00390D0D" w:rsidRPr="005562B3" w:rsidRDefault="00390D0D" w:rsidP="00390D0D">
      <w:pPr>
        <w:spacing w:after="0" w:line="240" w:lineRule="auto"/>
        <w:rPr>
          <w:b/>
        </w:rPr>
      </w:pPr>
      <w:r w:rsidRPr="005562B3">
        <w:rPr>
          <w:b/>
        </w:rPr>
        <w:t>Embassy of Belgium</w:t>
      </w:r>
    </w:p>
    <w:p w14:paraId="7AD4CA81" w14:textId="77777777" w:rsidR="00390D0D" w:rsidRPr="005562B3" w:rsidRDefault="00390D0D" w:rsidP="00390D0D">
      <w:pPr>
        <w:spacing w:after="0" w:line="240" w:lineRule="auto"/>
        <w:rPr>
          <w:b/>
        </w:rPr>
      </w:pPr>
      <w:r w:rsidRPr="005562B3">
        <w:rPr>
          <w:b/>
        </w:rPr>
        <w:t xml:space="preserve">Mumbai  </w:t>
      </w:r>
    </w:p>
    <w:p w14:paraId="5069ABC0" w14:textId="77777777" w:rsidR="00390D0D" w:rsidRDefault="00390D0D" w:rsidP="00276297">
      <w:pPr>
        <w:spacing w:after="0" w:line="360" w:lineRule="auto"/>
        <w:rPr>
          <w:b/>
        </w:rPr>
      </w:pPr>
    </w:p>
    <w:p w14:paraId="642360BB" w14:textId="77777777" w:rsidR="00276297" w:rsidRPr="005562B3" w:rsidRDefault="00276297" w:rsidP="00276297">
      <w:pPr>
        <w:spacing w:after="0" w:line="360" w:lineRule="auto"/>
        <w:rPr>
          <w:b/>
        </w:rPr>
      </w:pPr>
      <w:r w:rsidRPr="005562B3">
        <w:rPr>
          <w:b/>
        </w:rPr>
        <w:t>From:</w:t>
      </w:r>
    </w:p>
    <w:p w14:paraId="3C42C851" w14:textId="08A75614" w:rsidR="00276297" w:rsidRPr="000B3AC4" w:rsidRDefault="000B3AC4" w:rsidP="00276297">
      <w:pPr>
        <w:spacing w:after="0" w:line="240" w:lineRule="auto"/>
        <w:rPr>
          <w:b/>
          <w:lang w:val="nl-BE"/>
        </w:rPr>
      </w:pPr>
      <w:r w:rsidRPr="000B3AC4">
        <w:rPr>
          <w:b/>
          <w:lang w:val="nl-BE"/>
        </w:rPr>
        <w:t>THARUNKUMAR KANTHASAMY</w:t>
      </w:r>
      <w:r w:rsidR="00276297" w:rsidRPr="000B3AC4">
        <w:rPr>
          <w:b/>
          <w:lang w:val="nl-BE"/>
        </w:rPr>
        <w:t>,</w:t>
      </w:r>
    </w:p>
    <w:p w14:paraId="70E4D056" w14:textId="77777777" w:rsidR="000B3AC4" w:rsidRPr="000B3AC4" w:rsidRDefault="000B3AC4" w:rsidP="00276297">
      <w:pPr>
        <w:spacing w:after="0" w:line="240" w:lineRule="auto"/>
        <w:rPr>
          <w:b/>
          <w:lang w:val="nl-BE"/>
        </w:rPr>
      </w:pPr>
      <w:r w:rsidRPr="000B3AC4">
        <w:rPr>
          <w:b/>
          <w:lang w:val="nl-BE"/>
        </w:rPr>
        <w:t xml:space="preserve">Gaucheretstraat 4, </w:t>
      </w:r>
    </w:p>
    <w:p w14:paraId="7D9F4114" w14:textId="15195913" w:rsidR="00276297" w:rsidRPr="000B3AC4" w:rsidRDefault="000B3AC4" w:rsidP="00276297">
      <w:pPr>
        <w:spacing w:after="0" w:line="240" w:lineRule="auto"/>
        <w:rPr>
          <w:b/>
          <w:lang w:val="nl-BE"/>
        </w:rPr>
      </w:pPr>
      <w:r w:rsidRPr="000B3AC4">
        <w:rPr>
          <w:b/>
          <w:lang w:val="nl-BE"/>
        </w:rPr>
        <w:t>Schaerbeek</w:t>
      </w:r>
      <w:r w:rsidR="00276297" w:rsidRPr="000B3AC4">
        <w:rPr>
          <w:b/>
          <w:lang w:val="nl-BE"/>
        </w:rPr>
        <w:t>,</w:t>
      </w:r>
    </w:p>
    <w:p w14:paraId="6190AADA" w14:textId="2A8B7CEC" w:rsidR="00276297" w:rsidRPr="000B3AC4" w:rsidRDefault="000B3AC4" w:rsidP="00276297">
      <w:pPr>
        <w:spacing w:after="0" w:line="240" w:lineRule="auto"/>
        <w:rPr>
          <w:b/>
          <w:lang w:val="nl-BE"/>
        </w:rPr>
      </w:pPr>
      <w:r w:rsidRPr="000B3AC4">
        <w:rPr>
          <w:b/>
          <w:lang w:val="nl-BE"/>
        </w:rPr>
        <w:t>1030</w:t>
      </w:r>
      <w:r w:rsidR="00276297" w:rsidRPr="000B3AC4">
        <w:rPr>
          <w:b/>
          <w:lang w:val="nl-BE"/>
        </w:rPr>
        <w:t xml:space="preserve"> Brussels</w:t>
      </w:r>
      <w:r w:rsidR="0003300A" w:rsidRPr="000B3AC4">
        <w:rPr>
          <w:b/>
          <w:lang w:val="nl-BE"/>
        </w:rPr>
        <w:t>,</w:t>
      </w:r>
    </w:p>
    <w:p w14:paraId="05F76084" w14:textId="77777777" w:rsidR="00276297" w:rsidRPr="00177A1E" w:rsidRDefault="00276297" w:rsidP="00276297">
      <w:pPr>
        <w:spacing w:after="0" w:line="240" w:lineRule="auto"/>
        <w:rPr>
          <w:b/>
        </w:rPr>
      </w:pPr>
      <w:r w:rsidRPr="00177A1E">
        <w:rPr>
          <w:b/>
        </w:rPr>
        <w:t>Belgium</w:t>
      </w:r>
      <w:r w:rsidR="0003300A" w:rsidRPr="00177A1E">
        <w:rPr>
          <w:b/>
        </w:rPr>
        <w:t>.</w:t>
      </w:r>
    </w:p>
    <w:p w14:paraId="6E1CB57B" w14:textId="45238F72" w:rsidR="00C10AEF" w:rsidRPr="00177A1E" w:rsidRDefault="00820C1A" w:rsidP="00C10AEF">
      <w:pPr>
        <w:spacing w:after="0" w:line="240" w:lineRule="auto"/>
        <w:rPr>
          <w:b/>
        </w:rPr>
      </w:pPr>
      <w:r w:rsidRPr="00177A1E">
        <w:rPr>
          <w:rFonts w:cs="Arial"/>
          <w:b/>
        </w:rPr>
        <w:t>Mobile</w:t>
      </w:r>
      <w:r w:rsidR="00C10AEF" w:rsidRPr="00177A1E">
        <w:rPr>
          <w:b/>
        </w:rPr>
        <w:t xml:space="preserve">: +32 </w:t>
      </w:r>
      <w:r w:rsidR="00DD18CE" w:rsidRPr="00177A1E">
        <w:rPr>
          <w:b/>
        </w:rPr>
        <w:t>46</w:t>
      </w:r>
      <w:r w:rsidR="00B87A76" w:rsidRPr="00177A1E">
        <w:rPr>
          <w:b/>
        </w:rPr>
        <w:t>51</w:t>
      </w:r>
      <w:r w:rsidR="000B3AC4">
        <w:rPr>
          <w:b/>
        </w:rPr>
        <w:t>47458</w:t>
      </w:r>
    </w:p>
    <w:p w14:paraId="36A89AC4" w14:textId="77777777" w:rsidR="00390D0D" w:rsidRPr="00177A1E" w:rsidRDefault="00390D0D"/>
    <w:p w14:paraId="7D462BCA" w14:textId="087ADBB0" w:rsidR="00F67824" w:rsidRDefault="00F67824">
      <w:r>
        <w:t>Sub : Applying for long term Dependent Visa</w:t>
      </w:r>
      <w:r w:rsidR="001C5B37">
        <w:t xml:space="preserve"> for </w:t>
      </w:r>
      <w:r w:rsidR="00B87A76">
        <w:t>Wife</w:t>
      </w:r>
      <w:r w:rsidR="000B3AC4">
        <w:t xml:space="preserve"> and Kid</w:t>
      </w:r>
      <w:r>
        <w:t>.</w:t>
      </w:r>
    </w:p>
    <w:p w14:paraId="080AD561" w14:textId="77777777" w:rsidR="005562B3" w:rsidRDefault="005562B3" w:rsidP="00276297">
      <w:pPr>
        <w:jc w:val="both"/>
      </w:pPr>
    </w:p>
    <w:p w14:paraId="22A89A6B" w14:textId="33619683" w:rsidR="00F67824" w:rsidRDefault="00F67824" w:rsidP="005562B3">
      <w:pPr>
        <w:ind w:firstLine="720"/>
        <w:jc w:val="both"/>
      </w:pPr>
      <w:r>
        <w:t xml:space="preserve">I </w:t>
      </w:r>
      <w:r w:rsidR="000B3AC4">
        <w:rPr>
          <w:b/>
        </w:rPr>
        <w:t>THARUNKUMAR KANTHASAMY</w:t>
      </w:r>
      <w:r w:rsidR="00B87A76">
        <w:t xml:space="preserve">, bearing passport number </w:t>
      </w:r>
      <w:r w:rsidR="000B3AC4">
        <w:rPr>
          <w:b/>
        </w:rPr>
        <w:t>U0126027</w:t>
      </w:r>
      <w:r w:rsidR="00B87A76">
        <w:rPr>
          <w:b/>
        </w:rPr>
        <w:t xml:space="preserve"> </w:t>
      </w:r>
      <w:r>
        <w:t xml:space="preserve">working with Tata </w:t>
      </w:r>
      <w:r w:rsidR="00B23D35">
        <w:t xml:space="preserve">Consultancy Services Belgium </w:t>
      </w:r>
      <w:r w:rsidR="00276297">
        <w:t xml:space="preserve">(Nationality </w:t>
      </w:r>
      <w:r w:rsidR="00E579E0">
        <w:t>Indian</w:t>
      </w:r>
      <w:r w:rsidR="00276297">
        <w:t xml:space="preserve">). I would like to invite my </w:t>
      </w:r>
      <w:r w:rsidR="00B87A76">
        <w:t>wife</w:t>
      </w:r>
      <w:r w:rsidR="00276297">
        <w:t xml:space="preserve"> </w:t>
      </w:r>
      <w:r w:rsidR="000B3AC4">
        <w:rPr>
          <w:b/>
          <w:bCs/>
        </w:rPr>
        <w:t>JEEVITHA KANDASAMY</w:t>
      </w:r>
      <w:r w:rsidR="00B87A76">
        <w:t xml:space="preserve">, bearing passport number </w:t>
      </w:r>
      <w:r w:rsidR="00B95AAF">
        <w:rPr>
          <w:b/>
        </w:rPr>
        <w:t>U0126026</w:t>
      </w:r>
      <w:r w:rsidR="000B3AC4">
        <w:rPr>
          <w:b/>
        </w:rPr>
        <w:t xml:space="preserve"> </w:t>
      </w:r>
      <w:r w:rsidR="000B3AC4">
        <w:t xml:space="preserve">and my kid </w:t>
      </w:r>
      <w:r w:rsidR="000B3AC4">
        <w:rPr>
          <w:b/>
        </w:rPr>
        <w:t>AATHIRAI THARUNKUMAR JEEVITHA ,</w:t>
      </w:r>
      <w:r w:rsidR="000B3AC4">
        <w:t xml:space="preserve">bearing passport number </w:t>
      </w:r>
      <w:r w:rsidR="000B3AC4">
        <w:rPr>
          <w:b/>
        </w:rPr>
        <w:t xml:space="preserve">U5312610 </w:t>
      </w:r>
      <w:r w:rsidR="000B3AC4">
        <w:t>to</w:t>
      </w:r>
      <w:r w:rsidR="00276297">
        <w:t xml:space="preserve"> Belgium. I am submitting all the required documents along with this invitation letter. I request you to kindly accept this request and grant dependant visa for my </w:t>
      </w:r>
      <w:r w:rsidR="00B87A76">
        <w:t>wife</w:t>
      </w:r>
      <w:r w:rsidR="00276297">
        <w:t>.</w:t>
      </w:r>
    </w:p>
    <w:p w14:paraId="3938CCD8" w14:textId="77777777" w:rsidR="00276297" w:rsidRPr="005C4846" w:rsidRDefault="00276297" w:rsidP="00276297">
      <w:pPr>
        <w:jc w:val="both"/>
      </w:pPr>
    </w:p>
    <w:p w14:paraId="5317495E" w14:textId="77777777" w:rsidR="00F67824" w:rsidRDefault="00276297" w:rsidP="00B87A76">
      <w:pPr>
        <w:ind w:left="5040" w:firstLine="720"/>
        <w:jc w:val="center"/>
      </w:pPr>
      <w:r>
        <w:t>Thanking you</w:t>
      </w:r>
    </w:p>
    <w:p w14:paraId="3F667F41" w14:textId="77777777" w:rsidR="00276297" w:rsidRDefault="00276297" w:rsidP="00276297">
      <w:pPr>
        <w:jc w:val="right"/>
      </w:pPr>
    </w:p>
    <w:p w14:paraId="5A2CADDD" w14:textId="118844C5" w:rsidR="00276297" w:rsidRDefault="00276297" w:rsidP="00B87A76">
      <w:pPr>
        <w:spacing w:after="0" w:line="240" w:lineRule="auto"/>
        <w:jc w:val="right"/>
      </w:pPr>
      <w:r>
        <w:t xml:space="preserve">Your Sincerely,      </w:t>
      </w:r>
      <w:r>
        <w:tab/>
      </w:r>
    </w:p>
    <w:p w14:paraId="2AF11852" w14:textId="77777777" w:rsidR="00276297" w:rsidRDefault="00276297" w:rsidP="00B87A76">
      <w:pPr>
        <w:spacing w:after="0" w:line="240" w:lineRule="auto"/>
        <w:jc w:val="right"/>
      </w:pPr>
    </w:p>
    <w:p w14:paraId="7E3EDDDF" w14:textId="63E3AA95" w:rsidR="005562B3" w:rsidRDefault="005562B3" w:rsidP="000B3AC4">
      <w:pPr>
        <w:spacing w:after="0" w:line="240" w:lineRule="auto"/>
        <w:ind w:left="5760"/>
      </w:pPr>
      <w:r>
        <w:t>(</w:t>
      </w:r>
      <w:r w:rsidR="000B3AC4">
        <w:t>THARUNKUMAR</w:t>
      </w:r>
      <w:r w:rsidR="00B95AAF">
        <w:t xml:space="preserve"> </w:t>
      </w:r>
      <w:r w:rsidR="000B3AC4">
        <w:t>KANTHA</w:t>
      </w:r>
      <w:r w:rsidR="00B95AAF">
        <w:t>SA</w:t>
      </w:r>
      <w:r w:rsidR="000B3AC4">
        <w:t>MY</w:t>
      </w:r>
      <w:r>
        <w:t>)</w:t>
      </w:r>
    </w:p>
    <w:p w14:paraId="4CD2BD48" w14:textId="77777777" w:rsidR="005562B3" w:rsidRDefault="005562B3">
      <w:r>
        <w:br w:type="page"/>
      </w:r>
    </w:p>
    <w:p w14:paraId="4BB44401" w14:textId="77777777" w:rsidR="005562B3" w:rsidRDefault="005562B3" w:rsidP="005562B3"/>
    <w:p w14:paraId="5DA1B3D4" w14:textId="36A1327B" w:rsidR="00C71097" w:rsidRDefault="00C71097" w:rsidP="00C71097">
      <w:pPr>
        <w:jc w:val="right"/>
      </w:pPr>
      <w:r>
        <w:t xml:space="preserve">Date:    </w:t>
      </w:r>
      <w:r w:rsidR="00B95AAF" w:rsidRPr="00B95AAF">
        <w:t>25-02-2021</w:t>
      </w:r>
    </w:p>
    <w:p w14:paraId="1F7CA136" w14:textId="77777777" w:rsidR="00390D0D" w:rsidRPr="00626706" w:rsidRDefault="00390D0D" w:rsidP="00390D0D">
      <w:pPr>
        <w:spacing w:after="0" w:line="240" w:lineRule="auto"/>
        <w:rPr>
          <w:b/>
        </w:rPr>
      </w:pPr>
      <w:r w:rsidRPr="00626706">
        <w:rPr>
          <w:b/>
        </w:rPr>
        <w:t>To:</w:t>
      </w:r>
    </w:p>
    <w:p w14:paraId="0B415C41" w14:textId="77777777" w:rsidR="00390D0D" w:rsidRPr="00276297" w:rsidRDefault="00390D0D" w:rsidP="00390D0D">
      <w:pPr>
        <w:spacing w:after="0" w:line="240" w:lineRule="auto"/>
        <w:rPr>
          <w:sz w:val="16"/>
        </w:rPr>
      </w:pPr>
    </w:p>
    <w:p w14:paraId="657CCF9A" w14:textId="77777777" w:rsidR="00390D0D" w:rsidRPr="005562B3" w:rsidRDefault="00390D0D" w:rsidP="00390D0D">
      <w:pPr>
        <w:spacing w:after="0" w:line="240" w:lineRule="auto"/>
        <w:rPr>
          <w:b/>
        </w:rPr>
      </w:pPr>
      <w:r w:rsidRPr="005562B3">
        <w:rPr>
          <w:b/>
        </w:rPr>
        <w:t xml:space="preserve">The Visa Officer </w:t>
      </w:r>
    </w:p>
    <w:p w14:paraId="0035244F" w14:textId="77777777" w:rsidR="00390D0D" w:rsidRPr="00390D0D" w:rsidRDefault="00390D0D" w:rsidP="00390D0D">
      <w:pPr>
        <w:spacing w:after="0" w:line="240" w:lineRule="auto"/>
        <w:rPr>
          <w:b/>
        </w:rPr>
      </w:pPr>
      <w:r w:rsidRPr="00390D0D">
        <w:rPr>
          <w:b/>
        </w:rPr>
        <w:t>Embassy of Belgium</w:t>
      </w:r>
    </w:p>
    <w:p w14:paraId="11BEAA9E" w14:textId="77777777" w:rsidR="00390D0D" w:rsidRPr="00EA17C6" w:rsidRDefault="00390D0D" w:rsidP="00390D0D">
      <w:pPr>
        <w:spacing w:after="0" w:line="240" w:lineRule="auto"/>
        <w:rPr>
          <w:b/>
          <w:lang w:val="fr-BE"/>
        </w:rPr>
      </w:pPr>
      <w:r w:rsidRPr="00EA17C6">
        <w:rPr>
          <w:b/>
          <w:lang w:val="fr-BE"/>
        </w:rPr>
        <w:t xml:space="preserve">Mumbai  </w:t>
      </w:r>
    </w:p>
    <w:p w14:paraId="6581AF6C" w14:textId="77777777" w:rsidR="00390D0D" w:rsidRPr="00EA17C6" w:rsidRDefault="00390D0D" w:rsidP="005562B3">
      <w:pPr>
        <w:spacing w:after="0" w:line="360" w:lineRule="auto"/>
        <w:rPr>
          <w:b/>
          <w:lang w:val="fr-BE"/>
        </w:rPr>
      </w:pPr>
    </w:p>
    <w:p w14:paraId="3B33AB5C" w14:textId="77777777" w:rsidR="005562B3" w:rsidRPr="00EA17C6" w:rsidRDefault="005562B3" w:rsidP="005562B3">
      <w:pPr>
        <w:spacing w:after="0" w:line="360" w:lineRule="auto"/>
        <w:rPr>
          <w:b/>
          <w:lang w:val="fr-BE"/>
        </w:rPr>
      </w:pPr>
      <w:proofErr w:type="spellStart"/>
      <w:r w:rsidRPr="00EA17C6">
        <w:rPr>
          <w:b/>
          <w:lang w:val="fr-BE"/>
        </w:rPr>
        <w:t>From</w:t>
      </w:r>
      <w:proofErr w:type="spellEnd"/>
      <w:r w:rsidRPr="00EA17C6">
        <w:rPr>
          <w:b/>
          <w:lang w:val="fr-BE"/>
        </w:rPr>
        <w:t>:</w:t>
      </w:r>
    </w:p>
    <w:p w14:paraId="57C6977A" w14:textId="77777777" w:rsidR="00B95AAF" w:rsidRPr="000B3AC4" w:rsidRDefault="00B95AAF" w:rsidP="00B95AAF">
      <w:pPr>
        <w:spacing w:after="0" w:line="240" w:lineRule="auto"/>
        <w:rPr>
          <w:b/>
          <w:lang w:val="nl-BE"/>
        </w:rPr>
      </w:pPr>
      <w:r w:rsidRPr="000B3AC4">
        <w:rPr>
          <w:b/>
          <w:lang w:val="nl-BE"/>
        </w:rPr>
        <w:t>THARUNKUMAR KANTHASAMY,</w:t>
      </w:r>
    </w:p>
    <w:p w14:paraId="78ADF703" w14:textId="77777777" w:rsidR="00B95AAF" w:rsidRPr="000B3AC4" w:rsidRDefault="00B95AAF" w:rsidP="00B95AAF">
      <w:pPr>
        <w:spacing w:after="0" w:line="240" w:lineRule="auto"/>
        <w:rPr>
          <w:b/>
          <w:lang w:val="nl-BE"/>
        </w:rPr>
      </w:pPr>
      <w:r w:rsidRPr="000B3AC4">
        <w:rPr>
          <w:b/>
          <w:lang w:val="nl-BE"/>
        </w:rPr>
        <w:t xml:space="preserve">Gaucheretstraat 4, </w:t>
      </w:r>
    </w:p>
    <w:p w14:paraId="44EA2A2C" w14:textId="77777777" w:rsidR="00B95AAF" w:rsidRPr="000B3AC4" w:rsidRDefault="00B95AAF" w:rsidP="00B95AAF">
      <w:pPr>
        <w:spacing w:after="0" w:line="240" w:lineRule="auto"/>
        <w:rPr>
          <w:b/>
          <w:lang w:val="nl-BE"/>
        </w:rPr>
      </w:pPr>
      <w:r w:rsidRPr="000B3AC4">
        <w:rPr>
          <w:b/>
          <w:lang w:val="nl-BE"/>
        </w:rPr>
        <w:t>Schaerbeek,</w:t>
      </w:r>
    </w:p>
    <w:p w14:paraId="6660AC07" w14:textId="77777777" w:rsidR="00B95AAF" w:rsidRPr="000B3AC4" w:rsidRDefault="00B95AAF" w:rsidP="00B95AAF">
      <w:pPr>
        <w:spacing w:after="0" w:line="240" w:lineRule="auto"/>
        <w:rPr>
          <w:b/>
          <w:lang w:val="nl-BE"/>
        </w:rPr>
      </w:pPr>
      <w:r w:rsidRPr="000B3AC4">
        <w:rPr>
          <w:b/>
          <w:lang w:val="nl-BE"/>
        </w:rPr>
        <w:t>1030 Brussels,</w:t>
      </w:r>
    </w:p>
    <w:p w14:paraId="25B484C7" w14:textId="77777777" w:rsidR="00B95AAF" w:rsidRPr="00177A1E" w:rsidRDefault="00B95AAF" w:rsidP="00B95AAF">
      <w:pPr>
        <w:spacing w:after="0" w:line="240" w:lineRule="auto"/>
        <w:rPr>
          <w:b/>
        </w:rPr>
      </w:pPr>
      <w:r w:rsidRPr="00177A1E">
        <w:rPr>
          <w:b/>
        </w:rPr>
        <w:t>Belgium.</w:t>
      </w:r>
    </w:p>
    <w:p w14:paraId="19567FEA" w14:textId="77777777" w:rsidR="00B95AAF" w:rsidRPr="00177A1E" w:rsidRDefault="00B95AAF" w:rsidP="00B95AAF">
      <w:pPr>
        <w:spacing w:after="0" w:line="240" w:lineRule="auto"/>
        <w:rPr>
          <w:b/>
        </w:rPr>
      </w:pPr>
      <w:r w:rsidRPr="00177A1E">
        <w:rPr>
          <w:rFonts w:cs="Arial"/>
          <w:b/>
        </w:rPr>
        <w:t>Mobile</w:t>
      </w:r>
      <w:r w:rsidRPr="00177A1E">
        <w:rPr>
          <w:b/>
        </w:rPr>
        <w:t>: +32 4651</w:t>
      </w:r>
      <w:r>
        <w:rPr>
          <w:b/>
        </w:rPr>
        <w:t>47458</w:t>
      </w:r>
    </w:p>
    <w:p w14:paraId="04A37435" w14:textId="77777777" w:rsidR="00C10AEF" w:rsidRPr="00146526" w:rsidRDefault="00C10AEF" w:rsidP="002670D4">
      <w:pPr>
        <w:spacing w:after="0" w:line="240" w:lineRule="auto"/>
        <w:rPr>
          <w:b/>
          <w:lang w:val="fr-BE"/>
        </w:rPr>
      </w:pPr>
    </w:p>
    <w:p w14:paraId="321E6356" w14:textId="77777777" w:rsidR="005562B3" w:rsidRPr="00146526" w:rsidRDefault="005562B3" w:rsidP="005562B3">
      <w:pPr>
        <w:rPr>
          <w:lang w:val="fr-BE"/>
        </w:rPr>
      </w:pPr>
    </w:p>
    <w:p w14:paraId="52D59A4E" w14:textId="798AD09C" w:rsidR="005562B3" w:rsidRPr="005562B3" w:rsidRDefault="00034CAD" w:rsidP="005562B3">
      <w:pPr>
        <w:jc w:val="both"/>
        <w:rPr>
          <w:lang w:val="fr-BE"/>
        </w:rPr>
      </w:pPr>
      <w:r>
        <w:rPr>
          <w:lang w:val="fr-BE"/>
        </w:rPr>
        <w:t>Concerne</w:t>
      </w:r>
      <w:r w:rsidR="005562B3" w:rsidRPr="005562B3">
        <w:rPr>
          <w:lang w:val="fr-BE"/>
        </w:rPr>
        <w:t xml:space="preserve">: Demande de Visa long terme charge. </w:t>
      </w:r>
    </w:p>
    <w:p w14:paraId="678D87C9" w14:textId="77777777" w:rsidR="005562B3" w:rsidRPr="005562B3" w:rsidRDefault="005562B3" w:rsidP="005562B3">
      <w:pPr>
        <w:jc w:val="both"/>
        <w:rPr>
          <w:lang w:val="fr-BE"/>
        </w:rPr>
      </w:pPr>
    </w:p>
    <w:p w14:paraId="3B9F27F9" w14:textId="2362FE28" w:rsidR="005562B3" w:rsidRPr="00AF04BD" w:rsidRDefault="00034CAD" w:rsidP="005562B3">
      <w:pPr>
        <w:jc w:val="both"/>
        <w:rPr>
          <w:lang w:val="fr-BE"/>
        </w:rPr>
      </w:pPr>
      <w:r>
        <w:rPr>
          <w:lang w:val="fr-BE"/>
        </w:rPr>
        <w:t xml:space="preserve">Je </w:t>
      </w:r>
      <w:proofErr w:type="spellStart"/>
      <w:r>
        <w:rPr>
          <w:lang w:val="fr-BE"/>
        </w:rPr>
        <w:t>soussign</w:t>
      </w:r>
      <w:proofErr w:type="spellEnd"/>
      <w:r>
        <w:rPr>
          <w:lang w:val="fr-FR"/>
        </w:rPr>
        <w:t>é,</w:t>
      </w:r>
      <w:r w:rsidR="009A196B" w:rsidRPr="009A196B">
        <w:rPr>
          <w:lang w:val="fr-BE"/>
        </w:rPr>
        <w:t xml:space="preserve"> </w:t>
      </w:r>
      <w:r w:rsidR="00B95AAF" w:rsidRPr="00B95AAF">
        <w:rPr>
          <w:b/>
          <w:lang w:val="fr-BE"/>
        </w:rPr>
        <w:t>THARUNKUMAR KANTHASAMY</w:t>
      </w:r>
      <w:r w:rsidR="009A196B" w:rsidRPr="009A196B">
        <w:rPr>
          <w:lang w:val="fr-BE"/>
        </w:rPr>
        <w:t xml:space="preserve">, portant le numéro de passeport </w:t>
      </w:r>
      <w:r w:rsidR="00B95AAF" w:rsidRPr="00B95AAF">
        <w:rPr>
          <w:b/>
          <w:lang w:val="fr-BE"/>
        </w:rPr>
        <w:t>U0126027</w:t>
      </w:r>
      <w:r>
        <w:rPr>
          <w:b/>
          <w:lang w:val="fr-BE"/>
        </w:rPr>
        <w:t xml:space="preserve">, </w:t>
      </w:r>
      <w:r>
        <w:rPr>
          <w:lang w:val="fr-BE"/>
        </w:rPr>
        <w:t xml:space="preserve">suis employé </w:t>
      </w:r>
      <w:r w:rsidR="009A196B" w:rsidRPr="009A196B">
        <w:rPr>
          <w:lang w:val="fr-BE"/>
        </w:rPr>
        <w:t xml:space="preserve">Tata </w:t>
      </w:r>
      <w:proofErr w:type="spellStart"/>
      <w:r w:rsidR="009A196B" w:rsidRPr="009A196B">
        <w:rPr>
          <w:lang w:val="fr-BE"/>
        </w:rPr>
        <w:t>Consultancy</w:t>
      </w:r>
      <w:proofErr w:type="spellEnd"/>
      <w:r w:rsidR="009A196B" w:rsidRPr="009A196B">
        <w:rPr>
          <w:lang w:val="fr-BE"/>
        </w:rPr>
        <w:t xml:space="preserve"> Services </w:t>
      </w:r>
      <w:proofErr w:type="spellStart"/>
      <w:r w:rsidR="009A196B" w:rsidRPr="009A196B">
        <w:rPr>
          <w:lang w:val="fr-BE"/>
        </w:rPr>
        <w:t>Be</w:t>
      </w:r>
      <w:r w:rsidR="00C752E3">
        <w:rPr>
          <w:lang w:val="fr-BE"/>
        </w:rPr>
        <w:t>lgium</w:t>
      </w:r>
      <w:proofErr w:type="spellEnd"/>
      <w:r w:rsidR="00C752E3">
        <w:rPr>
          <w:lang w:val="fr-BE"/>
        </w:rPr>
        <w:t xml:space="preserve">(Nationalité indienne). </w:t>
      </w:r>
      <w:r w:rsidR="009A196B" w:rsidRPr="009A196B">
        <w:rPr>
          <w:lang w:val="fr-BE"/>
        </w:rPr>
        <w:t xml:space="preserve">Je voudrais inviter mon </w:t>
      </w:r>
      <w:r w:rsidR="00B95AAF">
        <w:rPr>
          <w:lang w:val="fr-BE"/>
        </w:rPr>
        <w:t>femme</w:t>
      </w:r>
      <w:r w:rsidR="00146526" w:rsidRPr="00676583">
        <w:rPr>
          <w:b/>
          <w:lang w:val="fr-BE"/>
        </w:rPr>
        <w:t xml:space="preserve"> </w:t>
      </w:r>
      <w:r w:rsidR="00B95AAF" w:rsidRPr="00B95AAF">
        <w:rPr>
          <w:b/>
          <w:bCs/>
          <w:lang w:val="fr-BE"/>
        </w:rPr>
        <w:t>JEEVITHA KANDASAMY</w:t>
      </w:r>
      <w:r w:rsidR="009A196B" w:rsidRPr="009A196B">
        <w:rPr>
          <w:lang w:val="fr-BE"/>
        </w:rPr>
        <w:t>, portant le numéro de passeport</w:t>
      </w:r>
      <w:r w:rsidR="00C71097" w:rsidRPr="00C71097">
        <w:rPr>
          <w:b/>
          <w:lang w:val="fr-BE"/>
        </w:rPr>
        <w:t xml:space="preserve"> </w:t>
      </w:r>
      <w:r w:rsidR="00B95AAF" w:rsidRPr="00B95AAF">
        <w:rPr>
          <w:b/>
          <w:lang w:val="fr-BE"/>
        </w:rPr>
        <w:t>U0126026</w:t>
      </w:r>
      <w:r w:rsidR="00B95AAF">
        <w:rPr>
          <w:b/>
          <w:lang w:val="fr-BE"/>
        </w:rPr>
        <w:t xml:space="preserve"> </w:t>
      </w:r>
      <w:r w:rsidR="00B95AAF" w:rsidRPr="00B95AAF">
        <w:rPr>
          <w:lang w:val="fr-BE"/>
        </w:rPr>
        <w:t>et mon enfant</w:t>
      </w:r>
      <w:r w:rsidR="00B95AAF" w:rsidRPr="00B95AAF">
        <w:rPr>
          <w:b/>
          <w:lang w:val="fr-BE"/>
        </w:rPr>
        <w:t xml:space="preserve"> AATHIRAI THARUNKUMAR JEEVITHA</w:t>
      </w:r>
      <w:r w:rsidR="00B95AAF" w:rsidRPr="00B95AAF">
        <w:rPr>
          <w:lang w:val="fr-BE"/>
        </w:rPr>
        <w:t>, portant le numéro de passeport</w:t>
      </w:r>
      <w:r w:rsidR="00B95AAF" w:rsidRPr="00B95AAF">
        <w:rPr>
          <w:b/>
          <w:lang w:val="fr-BE"/>
        </w:rPr>
        <w:t xml:space="preserve"> U5312610 </w:t>
      </w:r>
      <w:r>
        <w:rPr>
          <w:lang w:val="fr-BE"/>
        </w:rPr>
        <w:t xml:space="preserve">à me rejoindre en </w:t>
      </w:r>
      <w:r w:rsidR="009A196B">
        <w:rPr>
          <w:lang w:val="fr-BE"/>
        </w:rPr>
        <w:t>Belgique</w:t>
      </w:r>
      <w:r w:rsidR="009A196B" w:rsidRPr="009A196B">
        <w:rPr>
          <w:lang w:val="fr-BE"/>
        </w:rPr>
        <w:t xml:space="preserve">. Je </w:t>
      </w:r>
      <w:r>
        <w:rPr>
          <w:lang w:val="fr-BE"/>
        </w:rPr>
        <w:t>joins</w:t>
      </w:r>
      <w:r w:rsidR="009A196B" w:rsidRPr="009A196B">
        <w:rPr>
          <w:lang w:val="fr-BE"/>
        </w:rPr>
        <w:t xml:space="preserve"> tous les documents requis</w:t>
      </w:r>
      <w:r w:rsidR="009A196B">
        <w:rPr>
          <w:lang w:val="fr-BE"/>
        </w:rPr>
        <w:t xml:space="preserve"> </w:t>
      </w:r>
      <w:r>
        <w:rPr>
          <w:lang w:val="fr-BE"/>
        </w:rPr>
        <w:t>à</w:t>
      </w:r>
      <w:r w:rsidR="009A196B">
        <w:rPr>
          <w:lang w:val="fr-BE"/>
        </w:rPr>
        <w:t xml:space="preserve"> cette </w:t>
      </w:r>
      <w:r>
        <w:rPr>
          <w:lang w:val="fr-BE"/>
        </w:rPr>
        <w:t>demande</w:t>
      </w:r>
      <w:r w:rsidR="009A196B" w:rsidRPr="009A196B">
        <w:rPr>
          <w:lang w:val="fr-BE"/>
        </w:rPr>
        <w:t>. Je vous prie de bien vouloir accepter cette demande et accorde</w:t>
      </w:r>
      <w:r w:rsidR="001868F7">
        <w:rPr>
          <w:lang w:val="fr-BE"/>
        </w:rPr>
        <w:t>r</w:t>
      </w:r>
      <w:r w:rsidR="009A196B" w:rsidRPr="009A196B">
        <w:rPr>
          <w:lang w:val="fr-BE"/>
        </w:rPr>
        <w:t xml:space="preserve"> le visa à charge pour mon </w:t>
      </w:r>
      <w:r w:rsidR="00146526" w:rsidRPr="00146526">
        <w:rPr>
          <w:lang w:val="fr-BE"/>
        </w:rPr>
        <w:t>enfant</w:t>
      </w:r>
      <w:r w:rsidR="009A196B" w:rsidRPr="009A196B">
        <w:rPr>
          <w:lang w:val="fr-BE"/>
        </w:rPr>
        <w:t>.</w:t>
      </w:r>
      <w:bookmarkStart w:id="0" w:name="_GoBack"/>
      <w:bookmarkEnd w:id="0"/>
    </w:p>
    <w:p w14:paraId="63CD6242" w14:textId="77777777" w:rsidR="005562B3" w:rsidRPr="005562B3" w:rsidRDefault="005562B3" w:rsidP="005562B3">
      <w:pPr>
        <w:jc w:val="center"/>
        <w:rPr>
          <w:lang w:val="fr-BE"/>
        </w:rPr>
      </w:pPr>
      <w:r w:rsidRPr="005562B3">
        <w:rPr>
          <w:lang w:val="fr-BE"/>
        </w:rPr>
        <w:t>En vous remerciant</w:t>
      </w:r>
    </w:p>
    <w:p w14:paraId="593F5FE8" w14:textId="77777777" w:rsidR="005562B3" w:rsidRPr="005562B3" w:rsidRDefault="005562B3" w:rsidP="005562B3">
      <w:pPr>
        <w:jc w:val="right"/>
        <w:rPr>
          <w:lang w:val="fr-BE"/>
        </w:rPr>
      </w:pPr>
    </w:p>
    <w:p w14:paraId="6F4F30A1" w14:textId="4199A71F" w:rsidR="005562B3" w:rsidRPr="005562B3" w:rsidRDefault="005562B3" w:rsidP="00676583">
      <w:pPr>
        <w:ind w:left="5760" w:firstLine="720"/>
        <w:jc w:val="center"/>
        <w:rPr>
          <w:lang w:val="fr-BE"/>
        </w:rPr>
      </w:pPr>
      <w:r w:rsidRPr="005562B3">
        <w:rPr>
          <w:lang w:val="fr-BE"/>
        </w:rPr>
        <w:t>Sincères salutations,</w:t>
      </w:r>
    </w:p>
    <w:p w14:paraId="227A10A8" w14:textId="77777777" w:rsidR="005562B3" w:rsidRPr="005562B3" w:rsidRDefault="005562B3" w:rsidP="005562B3">
      <w:pPr>
        <w:jc w:val="right"/>
        <w:rPr>
          <w:lang w:val="fr-BE"/>
        </w:rPr>
      </w:pPr>
    </w:p>
    <w:p w14:paraId="3FDDD30D" w14:textId="25B7CE17" w:rsidR="003F25C5" w:rsidRPr="00676583" w:rsidRDefault="003F25C5" w:rsidP="00B95AAF">
      <w:pPr>
        <w:ind w:left="5760"/>
        <w:rPr>
          <w:lang w:val="fr-BE"/>
        </w:rPr>
      </w:pPr>
      <w:r w:rsidRPr="00676583">
        <w:rPr>
          <w:lang w:val="fr-BE"/>
        </w:rPr>
        <w:t>(</w:t>
      </w:r>
      <w:r w:rsidR="00B95AAF">
        <w:rPr>
          <w:lang w:val="fr-BE"/>
        </w:rPr>
        <w:t>THARUNKUMAR KANTHASAMY</w:t>
      </w:r>
      <w:r w:rsidRPr="00676583">
        <w:rPr>
          <w:lang w:val="fr-BE"/>
        </w:rPr>
        <w:t>)</w:t>
      </w:r>
    </w:p>
    <w:p w14:paraId="3BF66148" w14:textId="77777777" w:rsidR="00276297" w:rsidRPr="00676583" w:rsidRDefault="00276297" w:rsidP="002870C3">
      <w:pPr>
        <w:rPr>
          <w:lang w:val="fr-BE"/>
        </w:rPr>
      </w:pPr>
    </w:p>
    <w:sectPr w:rsidR="00276297" w:rsidRPr="00676583" w:rsidSect="003D0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24"/>
    <w:rsid w:val="0003300A"/>
    <w:rsid w:val="00034CAD"/>
    <w:rsid w:val="000B3AC4"/>
    <w:rsid w:val="000C1A59"/>
    <w:rsid w:val="000F4F4C"/>
    <w:rsid w:val="0010421D"/>
    <w:rsid w:val="001347C8"/>
    <w:rsid w:val="00146526"/>
    <w:rsid w:val="00177A1E"/>
    <w:rsid w:val="001868F7"/>
    <w:rsid w:val="001C5B37"/>
    <w:rsid w:val="00210ACA"/>
    <w:rsid w:val="002670D4"/>
    <w:rsid w:val="00276297"/>
    <w:rsid w:val="002870C3"/>
    <w:rsid w:val="00390D0D"/>
    <w:rsid w:val="003D05C6"/>
    <w:rsid w:val="003E65F1"/>
    <w:rsid w:val="003F25C5"/>
    <w:rsid w:val="004F062F"/>
    <w:rsid w:val="00500581"/>
    <w:rsid w:val="005562B3"/>
    <w:rsid w:val="005805CF"/>
    <w:rsid w:val="005A6CF0"/>
    <w:rsid w:val="005C18A0"/>
    <w:rsid w:val="005C4846"/>
    <w:rsid w:val="00626706"/>
    <w:rsid w:val="00671D81"/>
    <w:rsid w:val="00676583"/>
    <w:rsid w:val="006A7260"/>
    <w:rsid w:val="00705E85"/>
    <w:rsid w:val="007A7057"/>
    <w:rsid w:val="007E4F5E"/>
    <w:rsid w:val="00801F67"/>
    <w:rsid w:val="00820C1A"/>
    <w:rsid w:val="00871162"/>
    <w:rsid w:val="00886368"/>
    <w:rsid w:val="008C017C"/>
    <w:rsid w:val="008F1E1D"/>
    <w:rsid w:val="008F4F2D"/>
    <w:rsid w:val="00900E28"/>
    <w:rsid w:val="0090656B"/>
    <w:rsid w:val="0091304C"/>
    <w:rsid w:val="009A196B"/>
    <w:rsid w:val="009F3279"/>
    <w:rsid w:val="00A2473E"/>
    <w:rsid w:val="00A27471"/>
    <w:rsid w:val="00A812AA"/>
    <w:rsid w:val="00A87EDC"/>
    <w:rsid w:val="00AA2E51"/>
    <w:rsid w:val="00AB113F"/>
    <w:rsid w:val="00AF04BD"/>
    <w:rsid w:val="00B20561"/>
    <w:rsid w:val="00B23D35"/>
    <w:rsid w:val="00B512BA"/>
    <w:rsid w:val="00B87A76"/>
    <w:rsid w:val="00B95AAF"/>
    <w:rsid w:val="00BA60D6"/>
    <w:rsid w:val="00BA6893"/>
    <w:rsid w:val="00C10AEF"/>
    <w:rsid w:val="00C45233"/>
    <w:rsid w:val="00C71097"/>
    <w:rsid w:val="00C752E3"/>
    <w:rsid w:val="00C95968"/>
    <w:rsid w:val="00CA2317"/>
    <w:rsid w:val="00CA2DF5"/>
    <w:rsid w:val="00D61F99"/>
    <w:rsid w:val="00DB0481"/>
    <w:rsid w:val="00DB40C8"/>
    <w:rsid w:val="00DB5A4B"/>
    <w:rsid w:val="00DD18CE"/>
    <w:rsid w:val="00E579E0"/>
    <w:rsid w:val="00EA17C6"/>
    <w:rsid w:val="00F645DB"/>
    <w:rsid w:val="00F67824"/>
    <w:rsid w:val="00FE17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F9AB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4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D0CE7E17.dotm</Template>
  <TotalTime>17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BNP Paribas Fortis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Ranganathan Yuvaraj</dc:creator>
  <cp:lastModifiedBy>Kanthasamy Tharunkumar</cp:lastModifiedBy>
  <cp:revision>3</cp:revision>
  <cp:lastPrinted>2017-02-28T16:21:00Z</cp:lastPrinted>
  <dcterms:created xsi:type="dcterms:W3CDTF">2021-02-25T13:12:00Z</dcterms:created>
  <dcterms:modified xsi:type="dcterms:W3CDTF">2021-02-25T13:28:00Z</dcterms:modified>
</cp:coreProperties>
</file>